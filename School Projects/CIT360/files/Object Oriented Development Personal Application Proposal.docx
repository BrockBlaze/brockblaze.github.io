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501"/>
        <w:gridCol w:w="4026"/>
      </w:tblGrid>
      <w:tr w:rsidR="002A792A" w14:paraId="6C5C989A" w14:textId="77777777" w:rsidTr="00221DFF">
        <w:trPr>
          <w:trHeight w:val="76"/>
        </w:trPr>
        <w:tc>
          <w:tcPr>
            <w:tcW w:w="7501" w:type="dxa"/>
            <w:vAlign w:val="bottom"/>
          </w:tcPr>
          <w:p w14:paraId="2D98B431" w14:textId="084C73EB" w:rsidR="002A792A" w:rsidRDefault="00221DFF" w:rsidP="00D34246">
            <w:pPr>
              <w:pStyle w:val="Title"/>
              <w:rPr>
                <w:sz w:val="48"/>
                <w:szCs w:val="48"/>
              </w:rPr>
            </w:pPr>
            <w:r w:rsidRPr="00221DFF">
              <w:rPr>
                <w:sz w:val="48"/>
                <w:szCs w:val="48"/>
              </w:rPr>
              <w:t>Object Oriented Development Pers</w:t>
            </w:r>
            <w:r>
              <w:rPr>
                <w:sz w:val="48"/>
                <w:szCs w:val="48"/>
              </w:rPr>
              <w:t>o</w:t>
            </w:r>
            <w:r w:rsidRPr="00221DFF">
              <w:rPr>
                <w:sz w:val="48"/>
                <w:szCs w:val="48"/>
              </w:rPr>
              <w:t>nal Application Proposal</w:t>
            </w:r>
          </w:p>
          <w:p w14:paraId="7807B909" w14:textId="3D3CBD02" w:rsidR="00221DFF" w:rsidRPr="00221DFF" w:rsidRDefault="00221DFF" w:rsidP="00221DFF">
            <w:pPr>
              <w:rPr>
                <w:color w:val="0070C0"/>
                <w:sz w:val="28"/>
                <w:szCs w:val="28"/>
              </w:rPr>
            </w:pPr>
            <w:r w:rsidRPr="00221DFF">
              <w:rPr>
                <w:color w:val="0070C0"/>
                <w:sz w:val="28"/>
                <w:szCs w:val="28"/>
              </w:rPr>
              <w:t>Project Name: Text-Base Game</w:t>
            </w:r>
          </w:p>
          <w:p w14:paraId="4D4AEADC" w14:textId="49285779" w:rsidR="00221DFF" w:rsidRPr="00221DFF" w:rsidRDefault="00221DFF" w:rsidP="00221DFF">
            <w:pPr>
              <w:rPr>
                <w:color w:val="0070C0"/>
                <w:sz w:val="24"/>
                <w:szCs w:val="24"/>
              </w:rPr>
            </w:pPr>
            <w:r w:rsidRPr="00221DFF">
              <w:rPr>
                <w:color w:val="0070C0"/>
                <w:sz w:val="24"/>
                <w:szCs w:val="24"/>
              </w:rPr>
              <w:t>Brock Blazzard</w:t>
            </w:r>
          </w:p>
          <w:p w14:paraId="4E639A04" w14:textId="7703C721" w:rsidR="00221DFF" w:rsidRPr="00221DFF" w:rsidRDefault="00221DFF" w:rsidP="00221DFF">
            <w:pPr>
              <w:pStyle w:val="Date"/>
            </w:pPr>
            <w:r>
              <w:t>11/25/2</w:t>
            </w:r>
            <w:r>
              <w:t>0</w:t>
            </w:r>
          </w:p>
        </w:tc>
        <w:tc>
          <w:tcPr>
            <w:tcW w:w="4026" w:type="dxa"/>
            <w:vAlign w:val="bottom"/>
          </w:tcPr>
          <w:p w14:paraId="5E187C12" w14:textId="0E4705D3" w:rsidR="002A792A" w:rsidRDefault="00FF4DDB" w:rsidP="00221DFF">
            <w:pPr>
              <w:pStyle w:val="Subtitle"/>
              <w:jc w:val="left"/>
            </w:pPr>
            <w:r>
              <w:t xml:space="preserve"> </w:t>
            </w:r>
          </w:p>
        </w:tc>
      </w:tr>
    </w:tbl>
    <w:p w14:paraId="0003E0AA" w14:textId="7C21A1A0" w:rsidR="00221DFF" w:rsidRDefault="00221DFF" w:rsidP="00221DFF">
      <w:pPr>
        <w:pStyle w:val="Heading1"/>
        <w:spacing w:before="0"/>
        <w:rPr>
          <w:color w:val="0070C0"/>
        </w:rPr>
      </w:pPr>
      <w:r w:rsidRPr="00221DFF">
        <w:rPr>
          <w:color w:val="0070C0"/>
        </w:rPr>
        <w:t>Description</w:t>
      </w:r>
    </w:p>
    <w:p w14:paraId="314263D9" w14:textId="03DA4C4B" w:rsidR="00221DFF" w:rsidRDefault="00221DFF" w:rsidP="00221DFF">
      <w:pPr>
        <w:rPr>
          <w:sz w:val="24"/>
          <w:szCs w:val="24"/>
        </w:rPr>
      </w:pPr>
      <w:r w:rsidRPr="00221DFF">
        <w:rPr>
          <w:sz w:val="24"/>
          <w:szCs w:val="24"/>
        </w:rPr>
        <w:t>This Application will work through a browser to have the user play a text-base game that will have progression and randomization.</w:t>
      </w:r>
      <w:r>
        <w:rPr>
          <w:sz w:val="24"/>
          <w:szCs w:val="24"/>
        </w:rPr>
        <w:t xml:space="preserve"> This game will also save player data to a database. The player will also load those save game states from the database.</w:t>
      </w:r>
    </w:p>
    <w:p w14:paraId="2C7C40E4" w14:textId="2D112C57" w:rsidR="00221DFF" w:rsidRDefault="00221DFF" w:rsidP="00221DFF">
      <w:pPr>
        <w:pStyle w:val="Heading1"/>
        <w:spacing w:before="0"/>
        <w:rPr>
          <w:color w:val="0070C0"/>
        </w:rPr>
      </w:pPr>
      <w:r w:rsidRPr="00221DFF">
        <w:rPr>
          <w:color w:val="0070C0"/>
        </w:rPr>
        <w:t>D</w:t>
      </w:r>
      <w:r>
        <w:rPr>
          <w:color w:val="0070C0"/>
        </w:rPr>
        <w:t>iagram</w:t>
      </w:r>
    </w:p>
    <w:p w14:paraId="6022692A" w14:textId="244C0CF8" w:rsidR="00221DFF" w:rsidRDefault="00221DFF" w:rsidP="00221DFF">
      <w:r>
        <w:rPr>
          <w:noProof/>
        </w:rPr>
        <w:drawing>
          <wp:inline distT="0" distB="0" distL="0" distR="0" wp14:anchorId="6DD78B4A" wp14:editId="00C28B0F">
            <wp:extent cx="2733675" cy="17996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557" cy="181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D59A" w14:textId="690651BF" w:rsidR="007E3179" w:rsidRDefault="007E3179" w:rsidP="007E3179">
      <w:r>
        <w:t>Player and Enemy Classes</w:t>
      </w:r>
    </w:p>
    <w:p w14:paraId="4C4A6668" w14:textId="3CA8715C" w:rsidR="007E3179" w:rsidRDefault="007E3179" w:rsidP="00221DFF">
      <w:r>
        <w:rPr>
          <w:rFonts w:ascii="Calibri" w:eastAsia="Calibri" w:hAnsi="Calibri" w:cs="Times New Roman"/>
          <w:noProof/>
          <w:color w:val="0070C0"/>
        </w:rPr>
        <w:drawing>
          <wp:inline distT="0" distB="0" distL="0" distR="0" wp14:anchorId="7F6F1738" wp14:editId="4EA79564">
            <wp:extent cx="3476625" cy="1581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992" cy="160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C181" w14:textId="02FB0005" w:rsidR="00221DFF" w:rsidRPr="00221DFF" w:rsidRDefault="007E3179" w:rsidP="00221DFF">
      <w:r>
        <w:t>Saving a game state sequence diagram</w:t>
      </w:r>
    </w:p>
    <w:p w14:paraId="35D244D1" w14:textId="335AABE5" w:rsidR="00221DFF" w:rsidRDefault="00221DFF" w:rsidP="00221DFF">
      <w:pPr>
        <w:pStyle w:val="Heading1"/>
        <w:spacing w:before="0"/>
        <w:rPr>
          <w:color w:val="0070C0"/>
        </w:rPr>
      </w:pPr>
      <w:r>
        <w:rPr>
          <w:color w:val="0070C0"/>
        </w:rPr>
        <w:lastRenderedPageBreak/>
        <w:t>Topics incorporated into the application.</w:t>
      </w:r>
    </w:p>
    <w:p w14:paraId="7E31CE6A" w14:textId="58A68D6F" w:rsidR="007E3179" w:rsidRDefault="007E3179" w:rsidP="007E3179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Exception Handling and Data Validation – verifying inputs and handling exception cause by those inputs</w:t>
      </w:r>
    </w:p>
    <w:p w14:paraId="55163BA0" w14:textId="464FAF58" w:rsidR="007E3179" w:rsidRPr="007E3179" w:rsidRDefault="007E3179" w:rsidP="007E3179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Hibernate – for loading and saving the player data</w:t>
      </w:r>
    </w:p>
    <w:p w14:paraId="3A6BFD46" w14:textId="2ADA457F" w:rsidR="007E3179" w:rsidRPr="007E3179" w:rsidRDefault="007E3179" w:rsidP="007E3179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Servlets – A website for the player to play the game in.</w:t>
      </w:r>
    </w:p>
    <w:p w14:paraId="7459865E" w14:textId="18FBE3DA" w:rsidR="007E3179" w:rsidRPr="007E3179" w:rsidRDefault="007E3179" w:rsidP="007E3179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Threads, Runnables, and Executors – a gameplay mechanic </w:t>
      </w:r>
    </w:p>
    <w:sectPr w:rsidR="007E3179" w:rsidRPr="007E3179">
      <w:footerReference w:type="default" r:id="rId10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11EFD" w14:textId="77777777" w:rsidR="00AF3111" w:rsidRDefault="00AF3111">
      <w:pPr>
        <w:spacing w:after="0" w:line="240" w:lineRule="auto"/>
      </w:pPr>
      <w:r>
        <w:separator/>
      </w:r>
    </w:p>
  </w:endnote>
  <w:endnote w:type="continuationSeparator" w:id="0">
    <w:p w14:paraId="75BAB3D4" w14:textId="77777777" w:rsidR="00AF3111" w:rsidRDefault="00AF3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E8BDB" w14:textId="0E92909F" w:rsidR="002A792A" w:rsidRPr="00221DFF" w:rsidRDefault="00221DFF">
    <w:pPr>
      <w:pStyle w:val="Footer"/>
      <w:rPr>
        <w:color w:val="0070C0"/>
      </w:rPr>
    </w:pPr>
    <w:r w:rsidRPr="00221DFF">
      <w:rPr>
        <w:color w:val="0070C0"/>
      </w:rPr>
      <w:t>Blazztech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612FE" w14:textId="77777777" w:rsidR="00AF3111" w:rsidRDefault="00AF3111">
      <w:pPr>
        <w:spacing w:after="0" w:line="240" w:lineRule="auto"/>
      </w:pPr>
      <w:r>
        <w:separator/>
      </w:r>
    </w:p>
  </w:footnote>
  <w:footnote w:type="continuationSeparator" w:id="0">
    <w:p w14:paraId="7F9F7CC3" w14:textId="77777777" w:rsidR="00AF3111" w:rsidRDefault="00AF3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B00FD"/>
    <w:multiLevelType w:val="hybridMultilevel"/>
    <w:tmpl w:val="1E6A4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1"/>
  </w:num>
  <w:num w:numId="11">
    <w:abstractNumId w:val="24"/>
  </w:num>
  <w:num w:numId="12">
    <w:abstractNumId w:val="24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2"/>
  </w:num>
  <w:num w:numId="18">
    <w:abstractNumId w:val="22"/>
    <w:lvlOverride w:ilvl="0">
      <w:startOverride w:val="1"/>
    </w:lvlOverride>
  </w:num>
  <w:num w:numId="19">
    <w:abstractNumId w:val="24"/>
  </w:num>
  <w:num w:numId="20">
    <w:abstractNumId w:val="24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4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3"/>
  </w:num>
  <w:num w:numId="36">
    <w:abstractNumId w:val="19"/>
  </w:num>
  <w:num w:numId="37">
    <w:abstractNumId w:val="11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FF"/>
    <w:rsid w:val="000303C2"/>
    <w:rsid w:val="00071A33"/>
    <w:rsid w:val="0008087C"/>
    <w:rsid w:val="000A0F81"/>
    <w:rsid w:val="000A696F"/>
    <w:rsid w:val="00102801"/>
    <w:rsid w:val="001E35FF"/>
    <w:rsid w:val="00221DFF"/>
    <w:rsid w:val="002A792A"/>
    <w:rsid w:val="003638E9"/>
    <w:rsid w:val="00387081"/>
    <w:rsid w:val="004223A9"/>
    <w:rsid w:val="004548D6"/>
    <w:rsid w:val="004B5EAA"/>
    <w:rsid w:val="005B653B"/>
    <w:rsid w:val="005C17AF"/>
    <w:rsid w:val="005F6ACD"/>
    <w:rsid w:val="006205F4"/>
    <w:rsid w:val="006D480F"/>
    <w:rsid w:val="006F07D7"/>
    <w:rsid w:val="007E3179"/>
    <w:rsid w:val="00823C88"/>
    <w:rsid w:val="008B4B02"/>
    <w:rsid w:val="009A2858"/>
    <w:rsid w:val="00A32A28"/>
    <w:rsid w:val="00AB08ED"/>
    <w:rsid w:val="00AB17FC"/>
    <w:rsid w:val="00AF3111"/>
    <w:rsid w:val="00BD4E5D"/>
    <w:rsid w:val="00BF2918"/>
    <w:rsid w:val="00C3688B"/>
    <w:rsid w:val="00C40E10"/>
    <w:rsid w:val="00C72B2A"/>
    <w:rsid w:val="00D34246"/>
    <w:rsid w:val="00E814A4"/>
    <w:rsid w:val="00F06BBE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4ACE1"/>
  <w15:chartTrackingRefBased/>
  <w15:docId w15:val="{E17A3307-2C92-4AE1-A8A1-3FA81CF9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7E3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ck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16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Blazzard</dc:creator>
  <cp:keywords/>
  <dc:description/>
  <cp:lastModifiedBy>Brock Blazzard</cp:lastModifiedBy>
  <cp:revision>1</cp:revision>
  <cp:lastPrinted>2012-12-03T18:15:00Z</cp:lastPrinted>
  <dcterms:created xsi:type="dcterms:W3CDTF">2020-11-25T22:40:00Z</dcterms:created>
  <dcterms:modified xsi:type="dcterms:W3CDTF">2020-11-25T22:56:00Z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